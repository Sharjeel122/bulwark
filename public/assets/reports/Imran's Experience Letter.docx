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30B1" w14:textId="77777777" w:rsidR="00574FEE" w:rsidRDefault="00F255A3" w:rsidP="00A1322D">
      <w:pPr>
        <w:spacing w:after="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6F044" wp14:editId="553C56F0">
                <wp:simplePos x="0" y="0"/>
                <wp:positionH relativeFrom="column">
                  <wp:posOffset>-473515</wp:posOffset>
                </wp:positionH>
                <wp:positionV relativeFrom="paragraph">
                  <wp:posOffset>-1003465</wp:posOffset>
                </wp:positionV>
                <wp:extent cx="7786283" cy="1432633"/>
                <wp:effectExtent l="0" t="0" r="24765" b="15240"/>
                <wp:wrapNone/>
                <wp:docPr id="48" nam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283" cy="143263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7865"/>
                              </a:lnTo>
                              <a:lnTo>
                                <a:pt x="14150" y="7865"/>
                              </a:lnTo>
                              <a:cubicBezTo>
                                <a:pt x="14567" y="7865"/>
                                <a:pt x="14906" y="9400"/>
                                <a:pt x="14906" y="11299"/>
                              </a:cubicBezTo>
                              <a:lnTo>
                                <a:pt x="14906" y="18166"/>
                              </a:lnTo>
                              <a:cubicBezTo>
                                <a:pt x="14906" y="20065"/>
                                <a:pt x="15245" y="21600"/>
                                <a:pt x="15662" y="21600"/>
                              </a:cubicBez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5000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100000">
                              <a:srgbClr val="F05A22"/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621B5D5D" id="Shape" o:spid="_x0000_s1026" style="position:absolute;margin-left:-37.3pt;margin-top:-79pt;width:613.1pt;height:1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" path="m,l,7865r14150,c14567,7865,14906,9400,14906,11299r,6867c14906,20065,15245,21600,15662,21600r5938,l21600,,,xe" fillcolor="black [3213]" strokecolor="#b592b9 [3048]">
                <v:fill color2="#f05a22" rotate="t" focusposition=",1" focussize="" colors="0 black;.5 #595959;1 #f05a22" focus="100%" type="gradientRadial"/>
                <v:path arrowok="t" o:extrusionok="f" o:connecttype="custom" o:connectlocs="3893142,716317;3893142,716317;3893142,716317;3893142,716317" o:connectangles="0,90,180,27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0274F" wp14:editId="6050A750">
                <wp:simplePos x="0" y="0"/>
                <wp:positionH relativeFrom="column">
                  <wp:posOffset>-492369</wp:posOffset>
                </wp:positionH>
                <wp:positionV relativeFrom="paragraph">
                  <wp:posOffset>-677008</wp:posOffset>
                </wp:positionV>
                <wp:extent cx="9320081" cy="45717"/>
                <wp:effectExtent l="0" t="0" r="0" b="0"/>
                <wp:wrapNone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20081" cy="45717"/>
                        </a:xfrm>
                        <a:custGeom>
                          <a:avLst/>
                          <a:gdLst>
                            <a:gd name="T0" fmla="*/ 0 w 4077"/>
                            <a:gd name="T1" fmla="*/ 0 h 20"/>
                            <a:gd name="T2" fmla="*/ 4076 w 407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077" h="20">
                              <a:moveTo>
                                <a:pt x="0" y="0"/>
                              </a:moveTo>
                              <a:lnTo>
                                <a:pt x="4076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95F30" id="Freeform 3" o:spid="_x0000_s1026" style="position:absolute;margin-left:-38.75pt;margin-top:-53.3pt;width:733.8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7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" path="m,l4076,e" fillcolor="#f4b6b2 [3209]" strokecolor="black [3213]">
                <v:fill color2="#f9dad8 [1625]" rotate="t" angle="180" focus="100%" type="gradient">
                  <o:fill v:ext="view" type="gradientUnscaled"/>
                </v:fill>
                <v:path arrowok="t" o:connecttype="custom" o:connectlocs="0,0;9317795,0" o:connectangles="0,0"/>
              </v:shape>
            </w:pict>
          </mc:Fallback>
        </mc:AlternateContent>
      </w:r>
    </w:p>
    <w:p w14:paraId="157E9ED7" w14:textId="77777777" w:rsidR="00574FEE" w:rsidRDefault="00574FEE" w:rsidP="00A1322D">
      <w:pPr>
        <w:spacing w:after="0"/>
        <w:rPr>
          <w:sz w:val="2"/>
        </w:rPr>
      </w:pPr>
    </w:p>
    <w:p w14:paraId="35A05BD9" w14:textId="77777777" w:rsidR="00574FEE" w:rsidRDefault="00574FEE" w:rsidP="00A1322D">
      <w:pPr>
        <w:spacing w:after="0"/>
        <w:rPr>
          <w:sz w:val="2"/>
        </w:rPr>
      </w:pPr>
    </w:p>
    <w:p w14:paraId="63F06C95" w14:textId="77777777" w:rsidR="00574FEE" w:rsidRDefault="00574FEE" w:rsidP="00A1322D">
      <w:pPr>
        <w:spacing w:after="0"/>
        <w:rPr>
          <w:sz w:val="2"/>
        </w:rPr>
      </w:pPr>
    </w:p>
    <w:p w14:paraId="19828312" w14:textId="77777777" w:rsidR="00574FEE" w:rsidRDefault="00F255A3" w:rsidP="00A1322D">
      <w:pPr>
        <w:spacing w:after="0"/>
        <w:rPr>
          <w:sz w:val="2"/>
        </w:rPr>
      </w:pPr>
      <w:r w:rsidRPr="00574FEE">
        <w:rPr>
          <w:noProof/>
          <w:sz w:val="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2F88F3" wp14:editId="67A5806E">
                <wp:simplePos x="0" y="0"/>
                <wp:positionH relativeFrom="margin">
                  <wp:posOffset>1361440</wp:posOffset>
                </wp:positionH>
                <wp:positionV relativeFrom="paragraph">
                  <wp:posOffset>547370</wp:posOffset>
                </wp:positionV>
                <wp:extent cx="1291590" cy="24130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159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642C" w14:textId="77777777" w:rsidR="00AE0577" w:rsidRPr="00AE0577" w:rsidRDefault="004F0419" w:rsidP="00AE05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0419">
                              <w:rPr>
                                <w:rFonts w:ascii="Montserrat" w:hAnsi="Montserrat" w:cs="Open Sans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+92 (051) 873 92 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F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2pt;margin-top:43.1pt;width:101.7pt;height: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" filled="f" stroked="f">
                <v:textbox>
                  <w:txbxContent>
                    <w:p w14:paraId="2D8B642C" w14:textId="77777777" w:rsidR="00AE0577" w:rsidRPr="00AE0577" w:rsidRDefault="004F0419" w:rsidP="00AE05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0419">
                        <w:rPr>
                          <w:rFonts w:ascii="Montserrat" w:hAnsi="Montserrat" w:cs="Open Sans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+92 (051) 873 92 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28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CF7F7" wp14:editId="6501B02C">
                <wp:simplePos x="0" y="0"/>
                <wp:positionH relativeFrom="margin">
                  <wp:posOffset>1297940</wp:posOffset>
                </wp:positionH>
                <wp:positionV relativeFrom="paragraph">
                  <wp:posOffset>604520</wp:posOffset>
                </wp:positionV>
                <wp:extent cx="98425" cy="135255"/>
                <wp:effectExtent l="0" t="0" r="15875" b="17145"/>
                <wp:wrapNone/>
                <wp:docPr id="59" name="Shape" descr="tele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352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229" h="20810" extrusionOk="0">
                              <a:moveTo>
                                <a:pt x="15284" y="20744"/>
                              </a:moveTo>
                              <a:cubicBezTo>
                                <a:pt x="17627" y="21328"/>
                                <a:pt x="20229" y="17825"/>
                                <a:pt x="20229" y="17436"/>
                              </a:cubicBezTo>
                              <a:cubicBezTo>
                                <a:pt x="20229" y="16463"/>
                                <a:pt x="16325" y="13544"/>
                                <a:pt x="15545" y="13739"/>
                              </a:cubicBezTo>
                              <a:cubicBezTo>
                                <a:pt x="14504" y="14128"/>
                                <a:pt x="11901" y="14712"/>
                                <a:pt x="11381" y="14712"/>
                              </a:cubicBezTo>
                              <a:cubicBezTo>
                                <a:pt x="9559" y="14323"/>
                                <a:pt x="5135" y="8485"/>
                                <a:pt x="5655" y="7123"/>
                              </a:cubicBezTo>
                              <a:cubicBezTo>
                                <a:pt x="5655" y="6733"/>
                                <a:pt x="7998" y="5371"/>
                                <a:pt x="8778" y="4982"/>
                              </a:cubicBezTo>
                              <a:cubicBezTo>
                                <a:pt x="9299" y="4787"/>
                                <a:pt x="7737" y="701"/>
                                <a:pt x="6696" y="117"/>
                              </a:cubicBezTo>
                              <a:cubicBezTo>
                                <a:pt x="5916" y="-77"/>
                                <a:pt x="711" y="-272"/>
                                <a:pt x="190" y="1674"/>
                              </a:cubicBezTo>
                              <a:cubicBezTo>
                                <a:pt x="-1371" y="7706"/>
                                <a:pt x="6957" y="18798"/>
                                <a:pt x="15284" y="20744"/>
                              </a:cubicBezTo>
                              <a:lnTo>
                                <a:pt x="15284" y="20744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F05A1E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0F31DCA7" id="Shape" o:spid="_x0000_s1026" alt="telephone icon" style="position:absolute;margin-left:102.2pt;margin-top:47.6pt;width:7.75pt;height:10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229,2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" path="m15284,20744v2343,584,4945,-2919,4945,-3308c20229,16463,16325,13544,15545,13739v-1041,389,-3644,973,-4164,973c9559,14323,5135,8485,5655,7123v,-390,2343,-1752,3123,-2141c9299,4787,7737,701,6696,117,5916,-77,711,-272,190,1674,-1371,7706,6957,18798,15284,20744r,xe" filled="f" strokecolor="#f05a1e" strokeweight="1pt">
                <v:stroke miterlimit="4" joinstyle="miter"/>
                <v:path arrowok="t" o:extrusionok="f" o:connecttype="custom" o:connectlocs="49213,67628;49213,67628;49213,67628;49213,67628" o:connectangles="0,90,180,270"/>
                <w10:wrap anchorx="margin"/>
              </v:shape>
            </w:pict>
          </mc:Fallback>
        </mc:AlternateContent>
      </w:r>
      <w:r w:rsidRPr="005128D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D061FA" wp14:editId="314B6D11">
                <wp:simplePos x="0" y="0"/>
                <wp:positionH relativeFrom="column">
                  <wp:posOffset>2661285</wp:posOffset>
                </wp:positionH>
                <wp:positionV relativeFrom="paragraph">
                  <wp:posOffset>614045</wp:posOffset>
                </wp:positionV>
                <wp:extent cx="154940" cy="104140"/>
                <wp:effectExtent l="0" t="0" r="16510" b="10160"/>
                <wp:wrapNone/>
                <wp:docPr id="3" name="Group 2" descr="email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" cy="104140"/>
                          <a:chOff x="0" y="520701"/>
                          <a:chExt cx="155102" cy="104140"/>
                        </a:xfrm>
                        <a:noFill/>
                      </wpg:grpSpPr>
                      <wps:wsp>
                        <wps:cNvPr id="6" name="Shape"/>
                        <wps:cNvSpPr/>
                        <wps:spPr>
                          <a:xfrm>
                            <a:off x="17772" y="546100"/>
                            <a:ext cx="117158" cy="565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6" h="21360" extrusionOk="0">
                                <a:moveTo>
                                  <a:pt x="19916" y="720"/>
                                </a:moveTo>
                                <a:lnTo>
                                  <a:pt x="10626" y="17520"/>
                                </a:lnTo>
                                <a:lnTo>
                                  <a:pt x="1336" y="720"/>
                                </a:lnTo>
                                <a:cubicBezTo>
                                  <a:pt x="871" y="240"/>
                                  <a:pt x="407" y="240"/>
                                  <a:pt x="174" y="720"/>
                                </a:cubicBezTo>
                                <a:cubicBezTo>
                                  <a:pt x="-58" y="1680"/>
                                  <a:pt x="-58" y="2640"/>
                                  <a:pt x="174" y="3120"/>
                                </a:cubicBezTo>
                                <a:lnTo>
                                  <a:pt x="9929" y="20880"/>
                                </a:lnTo>
                                <a:cubicBezTo>
                                  <a:pt x="10161" y="21360"/>
                                  <a:pt x="10394" y="21360"/>
                                  <a:pt x="10626" y="21360"/>
                                </a:cubicBezTo>
                                <a:cubicBezTo>
                                  <a:pt x="10858" y="21360"/>
                                  <a:pt x="11090" y="21360"/>
                                  <a:pt x="11323" y="20880"/>
                                </a:cubicBezTo>
                                <a:lnTo>
                                  <a:pt x="21077" y="3120"/>
                                </a:lnTo>
                                <a:cubicBezTo>
                                  <a:pt x="21542" y="2640"/>
                                  <a:pt x="21542" y="1200"/>
                                  <a:pt x="21077" y="720"/>
                                </a:cubicBezTo>
                                <a:cubicBezTo>
                                  <a:pt x="20845" y="-240"/>
                                  <a:pt x="20381" y="-240"/>
                                  <a:pt x="19916" y="720"/>
                                </a:cubicBezTo>
                                <a:lnTo>
                                  <a:pt x="19916" y="72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solidFill>
                              <a:srgbClr val="F05A1E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Shape"/>
                        <wps:cNvSpPr/>
                        <wps:spPr>
                          <a:xfrm>
                            <a:off x="0" y="520701"/>
                            <a:ext cx="155102" cy="1041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7" h="21600" extrusionOk="0">
                                <a:moveTo>
                                  <a:pt x="19493" y="0"/>
                                </a:moveTo>
                                <a:lnTo>
                                  <a:pt x="1932" y="0"/>
                                </a:lnTo>
                                <a:cubicBezTo>
                                  <a:pt x="878" y="0"/>
                                  <a:pt x="0" y="1317"/>
                                  <a:pt x="0" y="2898"/>
                                </a:cubicBezTo>
                                <a:lnTo>
                                  <a:pt x="0" y="18702"/>
                                </a:lnTo>
                                <a:cubicBezTo>
                                  <a:pt x="0" y="20283"/>
                                  <a:pt x="878" y="21600"/>
                                  <a:pt x="1932" y="21600"/>
                                </a:cubicBezTo>
                                <a:lnTo>
                                  <a:pt x="19493" y="21600"/>
                                </a:lnTo>
                                <a:cubicBezTo>
                                  <a:pt x="20546" y="21600"/>
                                  <a:pt x="21424" y="20283"/>
                                  <a:pt x="21424" y="18702"/>
                                </a:cubicBezTo>
                                <a:lnTo>
                                  <a:pt x="21424" y="2898"/>
                                </a:lnTo>
                                <a:cubicBezTo>
                                  <a:pt x="21600" y="1581"/>
                                  <a:pt x="20722" y="0"/>
                                  <a:pt x="19493" y="0"/>
                                </a:cubicBezTo>
                                <a:lnTo>
                                  <a:pt x="19493" y="0"/>
                                </a:lnTo>
                                <a:close/>
                                <a:moveTo>
                                  <a:pt x="20195" y="18966"/>
                                </a:moveTo>
                                <a:cubicBezTo>
                                  <a:pt x="20195" y="19493"/>
                                  <a:pt x="19844" y="20019"/>
                                  <a:pt x="19493" y="20019"/>
                                </a:cubicBezTo>
                                <a:lnTo>
                                  <a:pt x="1932" y="20019"/>
                                </a:lnTo>
                                <a:cubicBezTo>
                                  <a:pt x="1581" y="20019"/>
                                  <a:pt x="1229" y="19493"/>
                                  <a:pt x="1229" y="18966"/>
                                </a:cubicBezTo>
                                <a:lnTo>
                                  <a:pt x="1229" y="3161"/>
                                </a:lnTo>
                                <a:cubicBezTo>
                                  <a:pt x="1229" y="2634"/>
                                  <a:pt x="1581" y="2107"/>
                                  <a:pt x="1932" y="2107"/>
                                </a:cubicBezTo>
                                <a:lnTo>
                                  <a:pt x="19493" y="2107"/>
                                </a:lnTo>
                                <a:cubicBezTo>
                                  <a:pt x="19844" y="2107"/>
                                  <a:pt x="20195" y="2634"/>
                                  <a:pt x="20195" y="3161"/>
                                </a:cubicBezTo>
                                <a:lnTo>
                                  <a:pt x="20195" y="18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solidFill>
                              <a:srgbClr val="F05A1E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2AD57" id="Group 2" o:spid="_x0000_s1026" alt="email icon" style="position:absolute;margin-left:209.55pt;margin-top:48.35pt;width:12.2pt;height:8.2pt;z-index:251663360" coordorigin=",5207" coordsize="1551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">
                <v:shape id="Shape" o:spid="_x0000_s1027" style="position:absolute;left:177;top:5461;width:1172;height:565;visibility:visible;mso-wrap-style:square;v-text-anchor:middle" coordsize="21426,21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0SsMA&#10;AADaAAAADwAAAGRycy9kb3ducmV2LnhtbESPT4vCMBTE7wt+h/AEL4umiqhUo4gg7kFYtv45P5pn&#10;W2xeapNq109vFhY8DjPzG2axak0p7lS7wrKC4SACQZxaXXCm4HjY9mcgnEfWWFomBb/kYLXsfCww&#10;1vbBP3RPfCYChF2MCnLvq1hKl+Zk0A1sRRy8i60N+iDrTOoaHwFuSjmKook0WHBYyLGiTU7pNWmM&#10;gmezd83T306fXO2ipBifp/tvo1Sv267nIDy1/h3+b39pBRP4uxJu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Z0SsMAAADaAAAADwAAAAAAAAAAAAAAAACYAgAAZHJzL2Rv&#10;d25yZXYueG1sUEsFBgAAAAAEAAQA9QAAAIgDAAAAAA==&#10;" path="m19916,720l10626,17520,1336,720c871,240,407,240,174,720v-232,960,-232,1920,,2400l9929,20880v232,480,465,480,697,480c10858,21360,11090,21360,11323,20880l21077,3120v465,-480,465,-1920,,-2400c20845,-240,20381,-240,19916,720r,xe" filled="f" strokecolor="#f05a1e" strokeweight="1pt">
                  <v:stroke miterlimit="4" joinstyle="miter"/>
                  <v:path arrowok="t" o:extrusionok="f" o:connecttype="custom" o:connectlocs="58579,28258;58579,28258;58579,28258;58579,28258" o:connectangles="0,90,180,270"/>
                </v:shape>
                <v:shape id="Shape" o:spid="_x0000_s1028" style="position:absolute;top:5207;width:1551;height:1041;visibility:visible;mso-wrap-style:square;v-text-anchor:middle" coordsize="2144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aAy70A&#10;AADaAAAADwAAAGRycy9kb3ducmV2LnhtbERPTYvCMBC9C/6HMII3TV1EltpURCjoSdZdPA/N2FSb&#10;SUmi7f57c1jY4+N9F7vRduJFPrSOFayWGQji2umWGwU/39XiE0SIyBo7x6TglwLsyumkwFy7gb/o&#10;dYmNSCEcclRgYuxzKUNtyGJYup44cTfnLcYEfSO1xyGF205+ZNlGWmw5NRjs6WCoflyeVoFvq3A2&#10;1+qk+WE3w23lTsN9rdR8Nu63ICKN8V/85z5qBWlrupJugCz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+aAy70AAADaAAAADwAAAAAAAAAAAAAAAACYAgAAZHJzL2Rvd25yZXYu&#10;eG1sUEsFBgAAAAAEAAQA9QAAAIIDAAAAAA==&#10;" path="m19493,l1932,c878,,,1317,,2898l,18702v,1581,878,2898,1932,2898l19493,21600v1053,,1931,-1317,1931,-2898l21424,2898c21600,1581,20722,,19493,r,xm20195,18966v,527,-351,1053,-702,1053l1932,20019v-351,,-703,-526,-703,-1053l1229,3161v,-527,352,-1054,703,-1054l19493,2107v351,,702,527,702,1054l20195,18966xe" filled="f" strokecolor="#f05a1e" strokeweight="1pt">
                  <v:stroke miterlimit="4" joinstyle="miter"/>
                  <v:path arrowok="t" o:extrusionok="f" o:connecttype="custom" o:connectlocs="77551,52070;77551,52070;77551,52070;77551,52070" o:connectangles="0,90,180,270"/>
                </v:shape>
              </v:group>
            </w:pict>
          </mc:Fallback>
        </mc:AlternateContent>
      </w:r>
      <w:r>
        <w:rPr>
          <w:noProof/>
          <w:sz w:val="2"/>
        </w:rPr>
        <w:drawing>
          <wp:anchor distT="0" distB="0" distL="114300" distR="114300" simplePos="0" relativeHeight="251660288" behindDoc="0" locked="0" layoutInCell="1" allowOverlap="1" wp14:anchorId="35A3F653" wp14:editId="6E2D9D20">
            <wp:simplePos x="0" y="0"/>
            <wp:positionH relativeFrom="margin">
              <wp:posOffset>0</wp:posOffset>
            </wp:positionH>
            <wp:positionV relativeFrom="paragraph">
              <wp:posOffset>5715</wp:posOffset>
            </wp:positionV>
            <wp:extent cx="4010025" cy="558800"/>
            <wp:effectExtent l="0" t="0" r="9525" b="0"/>
            <wp:wrapNone/>
            <wp:docPr id="1" name="Picture 1" descr="C:\Users\Silent Person\AppData\Local\Microsoft\Windows\INetCache\Content.Word\edensp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lent Person\AppData\Local\Microsoft\Windows\INetCache\Content.Word\edenspe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B1571" w14:textId="77777777" w:rsidR="00574FEE" w:rsidRDefault="00574FEE" w:rsidP="00A1322D">
      <w:pPr>
        <w:spacing w:after="0"/>
        <w:rPr>
          <w:sz w:val="2"/>
        </w:rPr>
      </w:pPr>
    </w:p>
    <w:p w14:paraId="5BA269F7" w14:textId="77777777" w:rsidR="00574FEE" w:rsidRDefault="00574FEE" w:rsidP="00A1322D">
      <w:pPr>
        <w:spacing w:after="0"/>
        <w:rPr>
          <w:sz w:val="2"/>
        </w:rPr>
      </w:pPr>
    </w:p>
    <w:p w14:paraId="00C80160" w14:textId="77777777" w:rsidR="00574FEE" w:rsidRDefault="00574FEE" w:rsidP="00A1322D">
      <w:pPr>
        <w:spacing w:after="0"/>
        <w:rPr>
          <w:sz w:val="2"/>
        </w:rPr>
      </w:pPr>
    </w:p>
    <w:p w14:paraId="13E96EC8" w14:textId="77777777" w:rsidR="00574FEE" w:rsidRDefault="00574FEE" w:rsidP="00A1322D">
      <w:pPr>
        <w:spacing w:after="0"/>
        <w:rPr>
          <w:sz w:val="2"/>
        </w:rPr>
      </w:pPr>
    </w:p>
    <w:p w14:paraId="7D4BBD41" w14:textId="77777777" w:rsidR="00574FEE" w:rsidRDefault="00574FEE" w:rsidP="00A1322D">
      <w:pPr>
        <w:spacing w:after="0"/>
        <w:rPr>
          <w:sz w:val="2"/>
        </w:rPr>
      </w:pPr>
    </w:p>
    <w:p w14:paraId="5DA860B5" w14:textId="77777777" w:rsidR="00574FEE" w:rsidRDefault="00574FEE" w:rsidP="00A1322D">
      <w:pPr>
        <w:spacing w:after="0"/>
        <w:rPr>
          <w:sz w:val="2"/>
        </w:rPr>
      </w:pPr>
    </w:p>
    <w:p w14:paraId="1F92EC2D" w14:textId="77777777" w:rsidR="00574FEE" w:rsidRDefault="00574FEE" w:rsidP="00A1322D">
      <w:pPr>
        <w:spacing w:after="0"/>
        <w:rPr>
          <w:sz w:val="2"/>
        </w:rPr>
      </w:pPr>
    </w:p>
    <w:p w14:paraId="627B4DD1" w14:textId="77777777" w:rsidR="00574FEE" w:rsidRDefault="00574FEE" w:rsidP="00A1322D">
      <w:pPr>
        <w:spacing w:after="0"/>
        <w:rPr>
          <w:sz w:val="2"/>
        </w:rPr>
      </w:pPr>
    </w:p>
    <w:p w14:paraId="2F65321A" w14:textId="77777777" w:rsidR="00574FEE" w:rsidRDefault="00574FEE" w:rsidP="00A1322D">
      <w:pPr>
        <w:spacing w:after="0"/>
        <w:rPr>
          <w:sz w:val="2"/>
        </w:rPr>
      </w:pPr>
    </w:p>
    <w:p w14:paraId="583FEDDB" w14:textId="77777777" w:rsidR="00574FEE" w:rsidRDefault="00574FEE" w:rsidP="00A1322D">
      <w:pPr>
        <w:spacing w:after="0"/>
        <w:rPr>
          <w:sz w:val="2"/>
        </w:rPr>
      </w:pPr>
    </w:p>
    <w:p w14:paraId="2794BF4E" w14:textId="77777777" w:rsidR="00574FEE" w:rsidRDefault="00574FEE" w:rsidP="00A1322D">
      <w:pPr>
        <w:spacing w:after="0"/>
        <w:rPr>
          <w:sz w:val="2"/>
        </w:rPr>
      </w:pPr>
    </w:p>
    <w:p w14:paraId="107BD786" w14:textId="77777777" w:rsidR="00574FEE" w:rsidRDefault="00574FEE" w:rsidP="00A1322D">
      <w:pPr>
        <w:spacing w:after="0"/>
        <w:rPr>
          <w:sz w:val="2"/>
        </w:rPr>
      </w:pPr>
    </w:p>
    <w:p w14:paraId="7A07EE64" w14:textId="77777777" w:rsidR="00574FEE" w:rsidRDefault="00574FEE" w:rsidP="00A1322D">
      <w:pPr>
        <w:spacing w:after="0"/>
        <w:rPr>
          <w:sz w:val="2"/>
        </w:rPr>
      </w:pPr>
    </w:p>
    <w:p w14:paraId="1D5173CF" w14:textId="77777777" w:rsidR="00574FEE" w:rsidRDefault="00574FEE" w:rsidP="00A1322D">
      <w:pPr>
        <w:spacing w:after="0"/>
        <w:rPr>
          <w:sz w:val="2"/>
        </w:rPr>
      </w:pPr>
    </w:p>
    <w:p w14:paraId="58D47AE1" w14:textId="77777777" w:rsidR="00574FEE" w:rsidRDefault="00574FEE" w:rsidP="00A1322D">
      <w:pPr>
        <w:spacing w:after="0"/>
        <w:rPr>
          <w:sz w:val="2"/>
        </w:rPr>
      </w:pPr>
    </w:p>
    <w:p w14:paraId="6A7AE9CB" w14:textId="77777777" w:rsidR="00574FEE" w:rsidRDefault="00574FEE" w:rsidP="00A1322D">
      <w:pPr>
        <w:spacing w:after="0"/>
        <w:rPr>
          <w:sz w:val="2"/>
        </w:rPr>
      </w:pPr>
    </w:p>
    <w:p w14:paraId="08680BB5" w14:textId="77777777" w:rsidR="00574FEE" w:rsidRDefault="00574FEE" w:rsidP="00A1322D">
      <w:pPr>
        <w:spacing w:after="0"/>
        <w:rPr>
          <w:sz w:val="2"/>
        </w:rPr>
      </w:pPr>
    </w:p>
    <w:p w14:paraId="1A95D501" w14:textId="77777777" w:rsidR="00574FEE" w:rsidRDefault="00574FEE" w:rsidP="00A1322D">
      <w:pPr>
        <w:spacing w:after="0"/>
        <w:rPr>
          <w:sz w:val="2"/>
        </w:rPr>
      </w:pPr>
    </w:p>
    <w:p w14:paraId="01194E53" w14:textId="77777777" w:rsidR="00574FEE" w:rsidRDefault="00574FEE" w:rsidP="00A1322D">
      <w:pPr>
        <w:spacing w:after="0"/>
        <w:rPr>
          <w:sz w:val="2"/>
        </w:rPr>
      </w:pPr>
    </w:p>
    <w:p w14:paraId="42DE7A27" w14:textId="77777777" w:rsidR="00574FEE" w:rsidRDefault="00574FEE" w:rsidP="00A1322D">
      <w:pPr>
        <w:spacing w:after="0"/>
        <w:rPr>
          <w:sz w:val="2"/>
        </w:rPr>
      </w:pPr>
    </w:p>
    <w:p w14:paraId="6C010641" w14:textId="77777777" w:rsidR="00574FEE" w:rsidRDefault="00574FEE" w:rsidP="00A1322D">
      <w:pPr>
        <w:spacing w:after="0"/>
        <w:rPr>
          <w:sz w:val="2"/>
        </w:rPr>
      </w:pPr>
    </w:p>
    <w:p w14:paraId="7E59D9FB" w14:textId="77777777" w:rsidR="002146DF" w:rsidRDefault="00F255A3" w:rsidP="00AE0577">
      <w:pPr>
        <w:pStyle w:val="Date"/>
        <w:rPr>
          <w:sz w:val="2"/>
        </w:rPr>
      </w:pPr>
      <w:r w:rsidRPr="00574FEE">
        <w:rPr>
          <w:noProof/>
          <w:sz w:val="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F1BFB2" wp14:editId="6353FF3B">
                <wp:simplePos x="0" y="0"/>
                <wp:positionH relativeFrom="margin">
                  <wp:posOffset>2747645</wp:posOffset>
                </wp:positionH>
                <wp:positionV relativeFrom="paragraph">
                  <wp:posOffset>219900</wp:posOffset>
                </wp:positionV>
                <wp:extent cx="1375410" cy="2413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3FD30" w14:textId="77777777" w:rsidR="00574FEE" w:rsidRPr="00AE0577" w:rsidRDefault="00574FEE" w:rsidP="00574FE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577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info@edenspell.com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BFB2" id="_x0000_s1027" type="#_x0000_t202" style="position:absolute;margin-left:216.35pt;margin-top:17.3pt;width:108.3pt;height:1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" filled="f" stroked="f">
                <v:textbox>
                  <w:txbxContent>
                    <w:p w14:paraId="1BA3FD30" w14:textId="77777777" w:rsidR="00574FEE" w:rsidRPr="00AE0577" w:rsidRDefault="00574FEE" w:rsidP="00574FE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0577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info@edenspell.com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36608" wp14:editId="6E1E1473">
                <wp:simplePos x="0" y="0"/>
                <wp:positionH relativeFrom="margin">
                  <wp:posOffset>0</wp:posOffset>
                </wp:positionH>
                <wp:positionV relativeFrom="paragraph">
                  <wp:posOffset>611344</wp:posOffset>
                </wp:positionV>
                <wp:extent cx="6844352" cy="45719"/>
                <wp:effectExtent l="0" t="0" r="1397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4352" cy="45719"/>
                        </a:xfrm>
                        <a:custGeom>
                          <a:avLst/>
                          <a:gdLst>
                            <a:gd name="T0" fmla="*/ 0 w 4077"/>
                            <a:gd name="T1" fmla="*/ 0 h 20"/>
                            <a:gd name="T2" fmla="*/ 4076 w 407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077" h="20">
                              <a:moveTo>
                                <a:pt x="0" y="0"/>
                              </a:moveTo>
                              <a:lnTo>
                                <a:pt x="4076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F05A22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2ED3" id="Freeform 3" o:spid="_x0000_s1026" style="position:absolute;margin-left:0;margin-top:48.15pt;width:538.9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07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" path="m,l4076,e" fillcolor="#f4b6b2 [3209]" strokecolor="#f05a22">
                <v:fill color2="#f9dad8 [1625]" rotate="t" angle="180" focus="100%" type="gradient">
                  <o:fill v:ext="view" type="gradientUnscaled"/>
                </v:fill>
                <v:path arrowok="t" o:connecttype="custom" o:connectlocs="0,0;6842673,0" o:connectangles="0,0"/>
                <w10:wrap anchorx="margin"/>
              </v:shape>
            </w:pict>
          </mc:Fallback>
        </mc:AlternateContent>
      </w:r>
    </w:p>
    <w:p w14:paraId="3CD6ADF1" w14:textId="77777777" w:rsidR="00A8097F" w:rsidRDefault="00A8097F" w:rsidP="00A8097F">
      <w:pPr>
        <w:widowControl/>
        <w:autoSpaceDE/>
        <w:autoSpaceDN/>
        <w:adjustRightInd/>
        <w:spacing w:after="0"/>
      </w:pPr>
    </w:p>
    <w:p w14:paraId="4DEC3640" w14:textId="438368B5" w:rsidR="00A8097F" w:rsidRPr="00A8097F" w:rsidRDefault="00A8097F" w:rsidP="00A8097F">
      <w:pPr>
        <w:widowControl/>
        <w:autoSpaceDE/>
        <w:autoSpaceDN/>
        <w:adjustRightInd/>
        <w:spacing w:after="0"/>
        <w:rPr>
          <w:rFonts w:ascii="Times New Roman" w:hAnsi="Times New Roman"/>
        </w:rPr>
      </w:pPr>
      <w:r w:rsidRPr="00A8097F">
        <w:rPr>
          <w:rFonts w:ascii="Times New Roman" w:hAnsi="Times New Roman"/>
        </w:rPr>
        <w:t xml:space="preserve">This letter certifies that </w:t>
      </w:r>
      <w:r>
        <w:rPr>
          <w:rFonts w:ascii="Times New Roman" w:hAnsi="Times New Roman"/>
        </w:rPr>
        <w:t xml:space="preserve">Imran Lashari </w:t>
      </w:r>
      <w:r w:rsidRPr="00A8097F">
        <w:rPr>
          <w:rFonts w:ascii="Times New Roman" w:hAnsi="Times New Roman"/>
        </w:rPr>
        <w:t>was an employee in the role of Laravel Developer</w:t>
      </w:r>
      <w:r>
        <w:rPr>
          <w:rFonts w:ascii="Times New Roman" w:hAnsi="Times New Roman"/>
        </w:rPr>
        <w:t xml:space="preserve"> </w:t>
      </w:r>
      <w:r w:rsidRPr="00A8097F">
        <w:rPr>
          <w:rFonts w:ascii="Times New Roman" w:hAnsi="Times New Roman"/>
        </w:rPr>
        <w:t xml:space="preserve">with </w:t>
      </w:r>
      <w:r>
        <w:rPr>
          <w:rFonts w:ascii="Times New Roman" w:hAnsi="Times New Roman"/>
        </w:rPr>
        <w:t xml:space="preserve">Eden Spell Technologies </w:t>
      </w:r>
      <w:r w:rsidRPr="00A8097F">
        <w:rPr>
          <w:rFonts w:ascii="Times New Roman" w:hAnsi="Times New Roman"/>
        </w:rPr>
        <w:t>during the period beginning October 2018</w:t>
      </w:r>
      <w:r>
        <w:rPr>
          <w:rFonts w:ascii="Times New Roman" w:hAnsi="Times New Roman"/>
        </w:rPr>
        <w:t xml:space="preserve"> </w:t>
      </w:r>
      <w:r w:rsidRPr="00A8097F">
        <w:rPr>
          <w:rFonts w:ascii="Times New Roman" w:hAnsi="Times New Roman"/>
        </w:rPr>
        <w:t>and ending January 2021</w:t>
      </w:r>
      <w:r>
        <w:rPr>
          <w:rFonts w:ascii="Times New Roman" w:hAnsi="Times New Roman"/>
        </w:rPr>
        <w:t>.</w:t>
      </w:r>
    </w:p>
    <w:p w14:paraId="79EA038C" w14:textId="77777777" w:rsidR="00A8097F" w:rsidRPr="00A8097F" w:rsidRDefault="00A8097F" w:rsidP="00A8097F">
      <w:pPr>
        <w:widowControl/>
        <w:autoSpaceDE/>
        <w:autoSpaceDN/>
        <w:adjustRightInd/>
        <w:spacing w:after="0"/>
        <w:rPr>
          <w:rFonts w:ascii="Times New Roman" w:hAnsi="Times New Roman"/>
        </w:rPr>
      </w:pPr>
    </w:p>
    <w:p w14:paraId="32464DA6" w14:textId="5BAF8F5F" w:rsidR="00A8097F" w:rsidRDefault="00A8097F" w:rsidP="00A8097F">
      <w:pPr>
        <w:widowControl/>
        <w:autoSpaceDE/>
        <w:autoSpaceDN/>
        <w:adjustRightInd/>
        <w:spacing w:after="0"/>
        <w:rPr>
          <w:rFonts w:ascii="Times New Roman" w:hAnsi="Times New Roman"/>
        </w:rPr>
      </w:pPr>
      <w:r w:rsidRPr="00A8097F">
        <w:rPr>
          <w:rFonts w:ascii="Times New Roman" w:hAnsi="Times New Roman"/>
        </w:rPr>
        <w:t xml:space="preserve">During his time with </w:t>
      </w:r>
      <w:r>
        <w:rPr>
          <w:rFonts w:ascii="Times New Roman" w:hAnsi="Times New Roman"/>
        </w:rPr>
        <w:t>Eden Spell Technologies</w:t>
      </w:r>
      <w:r w:rsidRPr="00A8097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Imran Lashari</w:t>
      </w:r>
      <w:r w:rsidRPr="00A8097F">
        <w:rPr>
          <w:rFonts w:ascii="Times New Roman" w:hAnsi="Times New Roman"/>
        </w:rPr>
        <w:t xml:space="preserve"> has remained dedicated and loyal to his</w:t>
      </w:r>
      <w:r>
        <w:rPr>
          <w:rFonts w:ascii="Times New Roman" w:hAnsi="Times New Roman"/>
        </w:rPr>
        <w:t xml:space="preserve"> </w:t>
      </w:r>
      <w:r w:rsidRPr="00A8097F">
        <w:rPr>
          <w:rFonts w:ascii="Times New Roman" w:hAnsi="Times New Roman"/>
        </w:rPr>
        <w:t>work and responsibilities with our company. His</w:t>
      </w:r>
      <w:r>
        <w:rPr>
          <w:rFonts w:ascii="Times New Roman" w:hAnsi="Times New Roman"/>
        </w:rPr>
        <w:t xml:space="preserve"> r</w:t>
      </w:r>
      <w:r w:rsidRPr="00A8097F">
        <w:rPr>
          <w:rFonts w:ascii="Times New Roman" w:hAnsi="Times New Roman"/>
        </w:rPr>
        <w:t xml:space="preserve">esponsibilities </w:t>
      </w:r>
      <w:proofErr w:type="gramStart"/>
      <w:r w:rsidRPr="00A8097F">
        <w:rPr>
          <w:rFonts w:ascii="Times New Roman" w:hAnsi="Times New Roman"/>
        </w:rPr>
        <w:t>included</w:t>
      </w:r>
      <w:r>
        <w:rPr>
          <w:rFonts w:ascii="Times New Roman" w:hAnsi="Times New Roman"/>
        </w:rPr>
        <w:t xml:space="preserve"> :</w:t>
      </w:r>
      <w:proofErr w:type="gramEnd"/>
    </w:p>
    <w:p w14:paraId="7F4972B6" w14:textId="66D3EE62" w:rsid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PHP framework (Laravel 5+, 5.8, 7., 8.)</w:t>
      </w:r>
      <w:r>
        <w:t>.</w:t>
      </w:r>
    </w:p>
    <w:p w14:paraId="193A5283" w14:textId="12B440F3" w:rsidR="00A8097F" w:rsidRP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 xml:space="preserve">Back-end development using Laravel, MySQL, </w:t>
      </w:r>
      <w:r>
        <w:t>phpMyAdmin.</w:t>
      </w:r>
    </w:p>
    <w:p w14:paraId="630E88A7" w14:textId="282C6639" w:rsid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Database relationships</w:t>
      </w:r>
      <w:r>
        <w:t>.</w:t>
      </w:r>
    </w:p>
    <w:p w14:paraId="4A5A582C" w14:textId="79C2D18B" w:rsid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Email setup integration</w:t>
      </w:r>
      <w:r>
        <w:t>.</w:t>
      </w:r>
    </w:p>
    <w:p w14:paraId="41EDC18C" w14:textId="0AACB467" w:rsid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Google Map API integration for distance calculations</w:t>
      </w:r>
      <w:r>
        <w:t>.</w:t>
      </w:r>
    </w:p>
    <w:p w14:paraId="4C149A63" w14:textId="156A9861" w:rsid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Knowledge of REST API's integrations</w:t>
      </w:r>
      <w:r>
        <w:t>.</w:t>
      </w:r>
    </w:p>
    <w:p w14:paraId="583712B1" w14:textId="77777777" w:rsidR="00A8097F" w:rsidRP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 xml:space="preserve">Payments gateways like Stripe, PayPal &amp; </w:t>
      </w:r>
      <w:proofErr w:type="spellStart"/>
      <w:r w:rsidRPr="00A8097F">
        <w:t>Flutterwave</w:t>
      </w:r>
      <w:proofErr w:type="spellEnd"/>
      <w:r w:rsidRPr="00A8097F">
        <w:t>.</w:t>
      </w:r>
    </w:p>
    <w:p w14:paraId="35646FEB" w14:textId="0C470184" w:rsid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Social media links like Facebook &amp; Google.</w:t>
      </w:r>
    </w:p>
    <w:p w14:paraId="1B11ED7C" w14:textId="5B041670" w:rsid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Front-end development</w:t>
      </w:r>
      <w:r>
        <w:t>.</w:t>
      </w:r>
    </w:p>
    <w:p w14:paraId="46DDBE20" w14:textId="3E243378" w:rsid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HTML 5, CSS 3, Bootstrap 4, JavaScript, jQuery</w:t>
      </w:r>
      <w:r>
        <w:t>.</w:t>
      </w:r>
    </w:p>
    <w:p w14:paraId="0DD75E62" w14:textId="657FE520" w:rsid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Responsive designs (Mobile Responsiveness)</w:t>
      </w:r>
      <w:r>
        <w:t>.</w:t>
      </w:r>
    </w:p>
    <w:p w14:paraId="7685E2F9" w14:textId="338D6F25" w:rsidR="00A8097F" w:rsidRDefault="00A8097F" w:rsidP="00A8097F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PSDs to HTML (Responsive web pages)</w:t>
      </w:r>
      <w:r>
        <w:t>.</w:t>
      </w:r>
    </w:p>
    <w:p w14:paraId="14205E25" w14:textId="3D11E881" w:rsidR="00A8097F" w:rsidRDefault="00A8097F" w:rsidP="0013068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0"/>
      </w:pPr>
      <w:r w:rsidRPr="00A8097F">
        <w:t>Landing pages</w:t>
      </w:r>
      <w:r>
        <w:br/>
      </w:r>
    </w:p>
    <w:p w14:paraId="21970AF2" w14:textId="3B5A2369" w:rsidR="00A8097F" w:rsidRPr="00A8097F" w:rsidRDefault="00A8097F" w:rsidP="00A8097F">
      <w:pPr>
        <w:widowControl/>
        <w:autoSpaceDE/>
        <w:autoSpaceDN/>
        <w:adjustRightInd/>
        <w:spacing w:after="0"/>
        <w:rPr>
          <w:rFonts w:ascii="Times New Roman" w:hAnsi="Times New Roman"/>
        </w:rPr>
      </w:pPr>
      <w:r w:rsidRPr="00A8097F">
        <w:rPr>
          <w:rFonts w:ascii="Times New Roman" w:hAnsi="Times New Roman"/>
        </w:rPr>
        <w:t xml:space="preserve">He has done an exemplary job while in this role. </w:t>
      </w:r>
      <w:r>
        <w:rPr>
          <w:rFonts w:ascii="Times New Roman" w:hAnsi="Times New Roman"/>
        </w:rPr>
        <w:t xml:space="preserve">Imran </w:t>
      </w:r>
      <w:r w:rsidRPr="00A8097F">
        <w:rPr>
          <w:rFonts w:ascii="Times New Roman" w:hAnsi="Times New Roman"/>
        </w:rPr>
        <w:t>has always maintained a professional and courteous attitude and appearance while with our company.</w:t>
      </w:r>
    </w:p>
    <w:p w14:paraId="3A8BADC5" w14:textId="77777777" w:rsidR="00A8097F" w:rsidRPr="00A8097F" w:rsidRDefault="00A8097F" w:rsidP="00A8097F">
      <w:pPr>
        <w:widowControl/>
        <w:autoSpaceDE/>
        <w:autoSpaceDN/>
        <w:adjustRightInd/>
        <w:spacing w:after="0"/>
        <w:rPr>
          <w:rFonts w:ascii="Times New Roman" w:hAnsi="Times New Roman"/>
        </w:rPr>
      </w:pPr>
    </w:p>
    <w:p w14:paraId="1B963FD3" w14:textId="2AA9F3DD" w:rsidR="00A8097F" w:rsidRPr="00A8097F" w:rsidRDefault="00A8097F" w:rsidP="00A8097F">
      <w:pPr>
        <w:widowControl/>
        <w:autoSpaceDE/>
        <w:autoSpaceDN/>
        <w:adjustRightInd/>
        <w:spacing w:after="0"/>
        <w:rPr>
          <w:rFonts w:ascii="Times New Roman" w:hAnsi="Times New Roman"/>
        </w:rPr>
      </w:pPr>
      <w:r w:rsidRPr="00A8097F">
        <w:rPr>
          <w:rFonts w:ascii="Times New Roman" w:hAnsi="Times New Roman"/>
        </w:rPr>
        <w:t>His decision to end his employment with our company is solely his own decision, and we wish him all the best in his future career opportunitie</w:t>
      </w:r>
      <w:r>
        <w:rPr>
          <w:rFonts w:ascii="Times New Roman" w:hAnsi="Times New Roman"/>
        </w:rPr>
        <w:t>s.</w:t>
      </w:r>
    </w:p>
    <w:p w14:paraId="486C63D6" w14:textId="77777777" w:rsidR="009B583F" w:rsidRDefault="009B583F" w:rsidP="0014681C">
      <w:pPr>
        <w:pStyle w:val="Closing"/>
      </w:pPr>
    </w:p>
    <w:p w14:paraId="09423EE7" w14:textId="3AE042B8" w:rsidR="0088121E" w:rsidRPr="0014681C" w:rsidRDefault="00354DA1" w:rsidP="0014681C">
      <w:pPr>
        <w:pStyle w:val="Closing"/>
      </w:pPr>
      <w:r w:rsidRPr="0014681C">
        <w:t>Sincerely,</w:t>
      </w:r>
    </w:p>
    <w:p w14:paraId="4D73D6DE" w14:textId="77777777" w:rsidR="00354DA1" w:rsidRPr="0014681C" w:rsidRDefault="00F255A3" w:rsidP="00AE0577">
      <w:pPr>
        <w:pStyle w:val="Signatu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36DED" wp14:editId="059CD12D">
                <wp:simplePos x="0" y="0"/>
                <wp:positionH relativeFrom="column">
                  <wp:posOffset>-504190</wp:posOffset>
                </wp:positionH>
                <wp:positionV relativeFrom="paragraph">
                  <wp:posOffset>2980500</wp:posOffset>
                </wp:positionV>
                <wp:extent cx="7825839" cy="454990"/>
                <wp:effectExtent l="0" t="0" r="3810" b="25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454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50000">
                              <a:srgbClr val="F05A14"/>
                            </a:gs>
                            <a:gs pos="100000">
                              <a:srgbClr val="F05A22"/>
                            </a:gs>
                          </a:gsLst>
                          <a:lin ang="13500000" scaled="1"/>
                          <a:tileRect/>
                        </a:gra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0F6F735" w14:textId="77777777" w:rsidR="00F255A3" w:rsidRPr="00F255A3" w:rsidRDefault="00F255A3" w:rsidP="00F255A3">
                            <w:pPr>
                              <w:widowControl/>
                              <w:autoSpaceDE/>
                              <w:autoSpaceDN/>
                              <w:adjustRightInd/>
                              <w:spacing w:after="0"/>
                              <w:ind w:left="576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</w:pPr>
                            <w:r w:rsidRPr="00F255A3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   Office SF-28, Mid City Mall, </w:t>
                            </w:r>
                            <w:proofErr w:type="spellStart"/>
                            <w:r w:rsidRPr="00F255A3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Rehmanabad</w:t>
                            </w:r>
                            <w:proofErr w:type="spellEnd"/>
                            <w:r w:rsidRPr="00F255A3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, Rawalpindi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6DED" id="Rectangle 9" o:spid="_x0000_s1028" style="position:absolute;margin-left:-39.7pt;margin-top:234.7pt;width:616.2pt;height:35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" fillcolor="black [3213]" stroked="f" strokeweight="2pt">
                <v:fill color2="#f05a22" rotate="t" angle="225" colors="0 black;.5 #f05a14;1 #f05a22" focus="100%" type="gradient"/>
                <v:stroke miterlimit="4"/>
                <v:textbox inset="3pt,3pt,3pt,3pt">
                  <w:txbxContent>
                    <w:p w14:paraId="70F6F735" w14:textId="77777777" w:rsidR="00F255A3" w:rsidRPr="00F255A3" w:rsidRDefault="00F255A3" w:rsidP="00F255A3">
                      <w:pPr>
                        <w:widowControl/>
                        <w:autoSpaceDE/>
                        <w:autoSpaceDN/>
                        <w:adjustRightInd/>
                        <w:spacing w:after="0"/>
                        <w:ind w:left="5760"/>
                        <w:jc w:val="center"/>
                        <w:rPr>
                          <w:rFonts w:ascii="Times New Roman" w:hAnsi="Times New Roman"/>
                          <w:color w:val="FFFFFF" w:themeColor="background1"/>
                        </w:rPr>
                      </w:pPr>
                      <w:r w:rsidRPr="00F255A3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   Office SF-28, Mid City Mall, </w:t>
                      </w:r>
                      <w:proofErr w:type="spellStart"/>
                      <w:r w:rsidRPr="00F255A3">
                        <w:rPr>
                          <w:rFonts w:ascii="Times New Roman" w:hAnsi="Times New Roman"/>
                          <w:color w:val="FFFFFF" w:themeColor="background1"/>
                        </w:rPr>
                        <w:t>Rehmanabad</w:t>
                      </w:r>
                      <w:proofErr w:type="spellEnd"/>
                      <w:r w:rsidRPr="00F255A3">
                        <w:rPr>
                          <w:rFonts w:ascii="Times New Roman" w:hAnsi="Times New Roman"/>
                          <w:color w:val="FFFFFF" w:themeColor="background1"/>
                        </w:rPr>
                        <w:t>, Rawalpindi</w:t>
                      </w:r>
                    </w:p>
                  </w:txbxContent>
                </v:textbox>
              </v:rect>
            </w:pict>
          </mc:Fallback>
        </mc:AlternateContent>
      </w:r>
      <w:r w:rsidR="00AE0577">
        <w:rPr>
          <w:noProof/>
        </w:rPr>
        <w:drawing>
          <wp:anchor distT="0" distB="0" distL="114300" distR="114300" simplePos="0" relativeHeight="251668480" behindDoc="0" locked="0" layoutInCell="1" allowOverlap="1" wp14:anchorId="6C11680A" wp14:editId="72D1266A">
            <wp:simplePos x="0" y="0"/>
            <wp:positionH relativeFrom="margin">
              <wp:align>left</wp:align>
            </wp:positionH>
            <wp:positionV relativeFrom="paragraph">
              <wp:posOffset>83762</wp:posOffset>
            </wp:positionV>
            <wp:extent cx="1579245" cy="225425"/>
            <wp:effectExtent l="0" t="0" r="1905" b="3175"/>
            <wp:wrapNone/>
            <wp:docPr id="10" name="Picture 10" descr="C:\Users\Silent Person\AppData\Local\Microsoft\Windows\INetCache\Content.Word\edensp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lent Person\AppData\Local\Microsoft\Windows\INetCache\Content.Word\edenspe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54DA1" w:rsidRPr="0014681C" w:rsidSect="00AE0577"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CB1E" w14:textId="77777777" w:rsidR="00DA6221" w:rsidRDefault="00DA6221" w:rsidP="0088121E">
      <w:r>
        <w:separator/>
      </w:r>
    </w:p>
  </w:endnote>
  <w:endnote w:type="continuationSeparator" w:id="0">
    <w:p w14:paraId="26B61DF8" w14:textId="77777777" w:rsidR="00DA6221" w:rsidRDefault="00DA6221" w:rsidP="0088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0A3A" w14:textId="77777777" w:rsidR="00DA6221" w:rsidRDefault="00DA6221" w:rsidP="0088121E">
      <w:r>
        <w:separator/>
      </w:r>
    </w:p>
  </w:footnote>
  <w:footnote w:type="continuationSeparator" w:id="0">
    <w:p w14:paraId="1C3DCB0E" w14:textId="77777777" w:rsidR="00DA6221" w:rsidRDefault="00DA6221" w:rsidP="0088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C52"/>
    <w:multiLevelType w:val="hybridMultilevel"/>
    <w:tmpl w:val="A320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A65B8"/>
    <w:multiLevelType w:val="hybridMultilevel"/>
    <w:tmpl w:val="3D7C2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11A"/>
    <w:rsid w:val="00002A97"/>
    <w:rsid w:val="000A3592"/>
    <w:rsid w:val="0013068D"/>
    <w:rsid w:val="0014681C"/>
    <w:rsid w:val="001E1025"/>
    <w:rsid w:val="002146DF"/>
    <w:rsid w:val="00214AFA"/>
    <w:rsid w:val="00354DA1"/>
    <w:rsid w:val="003754EE"/>
    <w:rsid w:val="004165EF"/>
    <w:rsid w:val="004368D2"/>
    <w:rsid w:val="004410C3"/>
    <w:rsid w:val="00463D90"/>
    <w:rsid w:val="004A488B"/>
    <w:rsid w:val="004F0419"/>
    <w:rsid w:val="005128DA"/>
    <w:rsid w:val="00574FEE"/>
    <w:rsid w:val="00635F14"/>
    <w:rsid w:val="006828E8"/>
    <w:rsid w:val="00691B3D"/>
    <w:rsid w:val="006931E4"/>
    <w:rsid w:val="006A7210"/>
    <w:rsid w:val="006D5D6D"/>
    <w:rsid w:val="006F127D"/>
    <w:rsid w:val="0085011A"/>
    <w:rsid w:val="0088121E"/>
    <w:rsid w:val="0089048D"/>
    <w:rsid w:val="00937CA2"/>
    <w:rsid w:val="009B583F"/>
    <w:rsid w:val="009B6492"/>
    <w:rsid w:val="00A1322D"/>
    <w:rsid w:val="00A25F58"/>
    <w:rsid w:val="00A6564C"/>
    <w:rsid w:val="00A8097F"/>
    <w:rsid w:val="00A943FF"/>
    <w:rsid w:val="00AE0577"/>
    <w:rsid w:val="00B32F30"/>
    <w:rsid w:val="00C422F7"/>
    <w:rsid w:val="00CB00B9"/>
    <w:rsid w:val="00CD341D"/>
    <w:rsid w:val="00D50EBB"/>
    <w:rsid w:val="00DA6221"/>
    <w:rsid w:val="00E54099"/>
    <w:rsid w:val="00F076C9"/>
    <w:rsid w:val="00F255A3"/>
    <w:rsid w:val="00F30E8E"/>
    <w:rsid w:val="00F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6E8C2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8097F"/>
    <w:pPr>
      <w:widowControl w:val="0"/>
      <w:autoSpaceDE w:val="0"/>
      <w:autoSpaceDN w:val="0"/>
      <w:adjustRightInd w:val="0"/>
      <w:spacing w:after="360"/>
    </w:pPr>
  </w:style>
  <w:style w:type="paragraph" w:styleId="Heading1">
    <w:name w:val="heading 1"/>
    <w:basedOn w:val="BodyText"/>
    <w:next w:val="Normal"/>
    <w:link w:val="Heading1Char"/>
    <w:uiPriority w:val="9"/>
    <w:qFormat/>
    <w:rsid w:val="004A488B"/>
    <w:pPr>
      <w:kinsoku w:val="0"/>
      <w:overflowPunct w:val="0"/>
      <w:spacing w:after="720"/>
      <w:outlineLvl w:val="0"/>
    </w:pPr>
    <w:rPr>
      <w:rFonts w:asciiTheme="majorHAnsi" w:hAnsiTheme="majorHAnsi"/>
      <w:b/>
      <w:bCs/>
      <w:color w:val="734170" w:themeColor="text2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D50EBB"/>
  </w:style>
  <w:style w:type="character" w:customStyle="1" w:styleId="BodyTextChar">
    <w:name w:val="Body Text Char"/>
    <w:basedOn w:val="DefaultParagraphFont"/>
    <w:link w:val="BodyText"/>
    <w:uiPriority w:val="1"/>
    <w:semiHidden/>
    <w:rsid w:val="0014681C"/>
  </w:style>
  <w:style w:type="paragraph" w:styleId="ListParagraph">
    <w:name w:val="List Paragraph"/>
    <w:basedOn w:val="Normal"/>
    <w:uiPriority w:val="1"/>
    <w:semiHidden/>
    <w:rPr>
      <w:rFonts w:ascii="Times New Roman" w:hAnsi="Times New Roman"/>
    </w:rPr>
  </w:style>
  <w:style w:type="paragraph" w:customStyle="1" w:styleId="Address">
    <w:name w:val="Address"/>
    <w:basedOn w:val="Normal"/>
    <w:uiPriority w:val="1"/>
    <w:qFormat/>
    <w:rsid w:val="0014681C"/>
    <w:pPr>
      <w:kinsoku w:val="0"/>
      <w:overflowPunct w:val="0"/>
      <w:spacing w:before="60" w:after="60"/>
      <w:jc w:val="right"/>
    </w:pPr>
    <w:rPr>
      <w:color w:val="734170" w:themeColor="text2"/>
      <w:sz w:val="20"/>
      <w:szCs w:val="20"/>
    </w:rPr>
  </w:style>
  <w:style w:type="paragraph" w:styleId="Title">
    <w:name w:val="Title"/>
    <w:basedOn w:val="BodyText"/>
    <w:next w:val="Normal"/>
    <w:link w:val="TitleChar"/>
    <w:uiPriority w:val="10"/>
    <w:semiHidden/>
    <w:qFormat/>
    <w:rsid w:val="0088121E"/>
    <w:pPr>
      <w:kinsoku w:val="0"/>
      <w:overflowPunct w:val="0"/>
      <w:spacing w:before="720" w:after="240"/>
    </w:pPr>
    <w:rPr>
      <w:b/>
      <w:bCs/>
      <w:color w:val="734170" w:themeColor="text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A488B"/>
    <w:rPr>
      <w:rFonts w:ascii="Arial" w:hAnsi="Arial" w:cs="Arial"/>
      <w:b/>
      <w:bCs/>
      <w:color w:val="734170" w:themeColor="text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488B"/>
    <w:rPr>
      <w:rFonts w:asciiTheme="majorHAnsi" w:hAnsiTheme="majorHAnsi" w:cs="Arial"/>
      <w:b/>
      <w:bCs/>
      <w:color w:val="734170" w:themeColor="text2"/>
      <w:sz w:val="36"/>
      <w:szCs w:val="36"/>
      <w:u w:val="single"/>
    </w:rPr>
  </w:style>
  <w:style w:type="paragraph" w:styleId="Header">
    <w:name w:val="header"/>
    <w:basedOn w:val="Normal"/>
    <w:link w:val="HeaderChar"/>
    <w:uiPriority w:val="99"/>
    <w:semiHidden/>
    <w:rsid w:val="001468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81C"/>
  </w:style>
  <w:style w:type="paragraph" w:styleId="Footer">
    <w:name w:val="footer"/>
    <w:basedOn w:val="Normal"/>
    <w:link w:val="FooterChar"/>
    <w:uiPriority w:val="99"/>
    <w:semiHidden/>
    <w:rsid w:val="008812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88B"/>
    <w:rPr>
      <w:rFonts w:ascii="Arial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488B"/>
    <w:rPr>
      <w:color w:val="808080"/>
    </w:rPr>
  </w:style>
  <w:style w:type="table" w:styleId="TableGrid">
    <w:name w:val="Table Grid"/>
    <w:basedOn w:val="TableNormal"/>
    <w:uiPriority w:val="39"/>
    <w:rsid w:val="004A4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ientAddress">
    <w:name w:val="Recipient Address"/>
    <w:basedOn w:val="Normal"/>
    <w:uiPriority w:val="1"/>
    <w:qFormat/>
    <w:rsid w:val="0014681C"/>
    <w:pPr>
      <w:spacing w:before="240" w:after="240"/>
      <w:contextualSpacing/>
    </w:pPr>
  </w:style>
  <w:style w:type="paragraph" w:styleId="Date">
    <w:name w:val="Date"/>
    <w:basedOn w:val="Normal"/>
    <w:next w:val="Normal"/>
    <w:link w:val="DateChar"/>
    <w:uiPriority w:val="99"/>
    <w:rsid w:val="0014681C"/>
    <w:pPr>
      <w:spacing w:before="840"/>
    </w:pPr>
  </w:style>
  <w:style w:type="character" w:customStyle="1" w:styleId="DateChar">
    <w:name w:val="Date Char"/>
    <w:basedOn w:val="DefaultParagraphFont"/>
    <w:link w:val="Date"/>
    <w:uiPriority w:val="99"/>
    <w:rsid w:val="0014681C"/>
  </w:style>
  <w:style w:type="paragraph" w:styleId="Salutation">
    <w:name w:val="Salutation"/>
    <w:basedOn w:val="Title"/>
    <w:next w:val="Normal"/>
    <w:link w:val="SalutationChar"/>
    <w:uiPriority w:val="99"/>
    <w:rsid w:val="0014681C"/>
  </w:style>
  <w:style w:type="character" w:customStyle="1" w:styleId="SalutationChar">
    <w:name w:val="Salutation Char"/>
    <w:basedOn w:val="DefaultParagraphFont"/>
    <w:link w:val="Salutation"/>
    <w:uiPriority w:val="99"/>
    <w:rsid w:val="0014681C"/>
    <w:rPr>
      <w:b/>
      <w:bCs/>
      <w:color w:val="734170" w:themeColor="text2"/>
      <w:sz w:val="32"/>
      <w:szCs w:val="32"/>
    </w:rPr>
  </w:style>
  <w:style w:type="paragraph" w:styleId="NoSpacing">
    <w:name w:val="No Spacing"/>
    <w:uiPriority w:val="1"/>
    <w:rsid w:val="0014681C"/>
    <w:pPr>
      <w:widowControl w:val="0"/>
      <w:autoSpaceDE w:val="0"/>
      <w:autoSpaceDN w:val="0"/>
      <w:adjustRightInd w:val="0"/>
    </w:pPr>
  </w:style>
  <w:style w:type="paragraph" w:styleId="Closing">
    <w:name w:val="Closing"/>
    <w:basedOn w:val="BodyText"/>
    <w:link w:val="ClosingChar"/>
    <w:uiPriority w:val="99"/>
    <w:rsid w:val="0014681C"/>
    <w:pPr>
      <w:spacing w:after="600"/>
    </w:pPr>
  </w:style>
  <w:style w:type="character" w:customStyle="1" w:styleId="ClosingChar">
    <w:name w:val="Closing Char"/>
    <w:basedOn w:val="DefaultParagraphFont"/>
    <w:link w:val="Closing"/>
    <w:uiPriority w:val="99"/>
    <w:rsid w:val="0014681C"/>
  </w:style>
  <w:style w:type="paragraph" w:styleId="Signature">
    <w:name w:val="Signature"/>
    <w:basedOn w:val="BodyText"/>
    <w:link w:val="SignatureChar"/>
    <w:uiPriority w:val="99"/>
    <w:rsid w:val="0014681C"/>
  </w:style>
  <w:style w:type="character" w:customStyle="1" w:styleId="SignatureChar">
    <w:name w:val="Signature Char"/>
    <w:basedOn w:val="DefaultParagraphFont"/>
    <w:link w:val="Signature"/>
    <w:uiPriority w:val="99"/>
    <w:rsid w:val="0014681C"/>
  </w:style>
  <w:style w:type="paragraph" w:styleId="NormalWeb">
    <w:name w:val="Normal (Web)"/>
    <w:basedOn w:val="Normal"/>
    <w:uiPriority w:val="99"/>
    <w:semiHidden/>
    <w:unhideWhenUsed/>
    <w:rsid w:val="00AE057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text-only1">
    <w:name w:val="text-only1"/>
    <w:basedOn w:val="DefaultParagraphFont"/>
    <w:rsid w:val="00A8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182">
          <w:marLeft w:val="0"/>
          <w:marRight w:val="4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ent%20Person\AppData\Roaming\Microsoft\Templates\Playful%20letterhead.dotx" TargetMode="External"/></Relationships>
</file>

<file path=word/theme/theme1.xml><?xml version="1.0" encoding="utf-8"?>
<a:theme xmlns:a="http://schemas.openxmlformats.org/drawingml/2006/main" name="Set2">
  <a:themeElements>
    <a:clrScheme name="Set2">
      <a:dk1>
        <a:srgbClr val="000000"/>
      </a:dk1>
      <a:lt1>
        <a:srgbClr val="FFFFFF"/>
      </a:lt1>
      <a:dk2>
        <a:srgbClr val="734170"/>
      </a:dk2>
      <a:lt2>
        <a:srgbClr val="D6D5D5"/>
      </a:lt2>
      <a:accent1>
        <a:srgbClr val="5E5EAD"/>
      </a:accent1>
      <a:accent2>
        <a:srgbClr val="B28EE6"/>
      </a:accent2>
      <a:accent3>
        <a:srgbClr val="11CAC4"/>
      </a:accent3>
      <a:accent4>
        <a:srgbClr val="FADB6F"/>
      </a:accent4>
      <a:accent5>
        <a:srgbClr val="BD9DC0"/>
      </a:accent5>
      <a:accent6>
        <a:srgbClr val="F4B6B2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et2" id="{C11E53B9-48F7-D04F-A2C8-2337733C060E}" vid="{C902B82B-BAAA-9A4B-98F9-029F1B9D71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C5D93E4-4811-4EA0-A387-C61A64E42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0906E-96C4-4B57-B563-C73AAD13E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D6CE2-FAE3-47C3-98B0-6F9E3C2E658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letterhead.dotx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2021-08-25T04:57:00Z</dcterms:created>
  <dcterms:modified xsi:type="dcterms:W3CDTF">2021-08-25T04:57:00Z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